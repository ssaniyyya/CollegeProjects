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36"/>
          <w:lang w:val="en-US"/>
        </w:rPr>
      </w:pPr>
      <w:bookmarkStart w:id="0" w:name="_GoBack"/>
      <w:bookmarkEnd w:id="0"/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  <w:highlight w:val="cyan"/>
        </w:rPr>
        <w:t>Login page:</w:t>
      </w:r>
    </w:p>
    <w:p>
      <w:pPr>
        <w:ind w:left="360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Code-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# Create login window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login_window = tk.Tk()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login_window.title("Login")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login_window.configure(bg="#F4E5FF")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login_window.geometry('450x200')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# Username entry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Username_label = tk.Label(login_window, text="Username:", width=20, font=("Helvetica",15), bg='#E0C3F4')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Username_label.grid(row=0, column=0)  # Align to the east (right)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Username_entry = tk.Entry(login_window, width=20, font=("Helvetica",15))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Username_entry.grid(row=0, column=1)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# Password entry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Password_label = tk.Label(login_window, text="Password:", width=20, font=("Helvetica",15), bg='#E0C3F4')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Password_label.grid(row=2, column=0)  # Align to the east (right)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Password_entry = tk.Entry(login_window, show="*", width=20, font=("Helvetica",15))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Password_entry.grid(row=2, column=1)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# Button to fetch data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fetch_button = tk.Button(login_window, text="Login",font=("Helvetica",15), bg='#E0C3F4', command=fetch_patient_data)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fetch_button.grid(row=4, column=0, columnspan=2)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label_status = tk.Label(login_window, text="",font=("Helvetica",15),bg="#F4E5FF")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label_status.grid(row=6, column=0,columnspan=2)</w:t>
      </w:r>
    </w:p>
    <w:p>
      <w:pPr>
        <w:ind w:left="360"/>
        <w:rPr>
          <w:sz w:val="36"/>
          <w:u w:val="single"/>
          <w:lang w:val="en-US"/>
        </w:rPr>
      </w:pPr>
    </w:p>
    <w:p>
      <w:pPr>
        <w:ind w:left="360"/>
        <w:rPr>
          <w:sz w:val="36"/>
          <w:u w:val="single"/>
          <w:lang w:val="en-US"/>
        </w:rPr>
      </w:pPr>
    </w:p>
    <w:p>
      <w:pPr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Functionalities used:-</w:t>
      </w:r>
    </w:p>
    <w:p>
      <w:pPr>
        <w:pStyle w:val="15"/>
        <w:numPr>
          <w:ilvl w:val="0"/>
          <w:numId w:val="1"/>
        </w:numPr>
        <w:rPr>
          <w:sz w:val="36"/>
          <w:lang w:val="en-US"/>
        </w:rPr>
      </w:pPr>
      <w:r>
        <w:rPr>
          <w:sz w:val="36"/>
        </w:rPr>
        <w:t>Label widget- To display text ‘Username’ and ‘Password’.</w:t>
      </w:r>
    </w:p>
    <w:p>
      <w:pPr>
        <w:pStyle w:val="15"/>
        <w:numPr>
          <w:ilvl w:val="0"/>
          <w:numId w:val="1"/>
        </w:numPr>
        <w:rPr>
          <w:sz w:val="36"/>
          <w:lang w:val="en-US"/>
        </w:rPr>
      </w:pPr>
      <w:r>
        <w:rPr>
          <w:sz w:val="36"/>
        </w:rPr>
        <w:t xml:space="preserve">Entry widget- To </w:t>
      </w:r>
      <w:r>
        <w:rPr>
          <w:sz w:val="36"/>
          <w:lang w:val="en-US"/>
        </w:rPr>
        <w:t>provide the single line text-box to the user to accept a value from the user.</w:t>
      </w:r>
    </w:p>
    <w:p>
      <w:pPr>
        <w:pStyle w:val="15"/>
        <w:numPr>
          <w:ilvl w:val="0"/>
          <w:numId w:val="1"/>
        </w:numPr>
        <w:rPr>
          <w:sz w:val="36"/>
          <w:lang w:val="en-US"/>
        </w:rPr>
      </w:pPr>
      <w:r>
        <w:rPr>
          <w:sz w:val="36"/>
        </w:rPr>
        <w:t xml:space="preserve">Grid method- To place the widgets in respective columns and rows after specifying the position. </w:t>
      </w:r>
    </w:p>
    <w:p>
      <w:pPr>
        <w:pStyle w:val="15"/>
        <w:numPr>
          <w:ilvl w:val="0"/>
          <w:numId w:val="1"/>
        </w:numPr>
        <w:rPr>
          <w:sz w:val="36"/>
        </w:rPr>
      </w:pPr>
      <w:r>
        <w:rPr>
          <w:sz w:val="36"/>
        </w:rPr>
        <w:t>Button- To fetch the patient’s data from the table and display it upon calling the fetch_patient_data  function, passed in the command option.</w:t>
      </w:r>
    </w:p>
    <w:p>
      <w:pPr>
        <w:pStyle w:val="15"/>
        <w:numPr>
          <w:ilvl w:val="0"/>
          <w:numId w:val="1"/>
        </w:numPr>
        <w:rPr>
          <w:sz w:val="36"/>
        </w:rPr>
      </w:pPr>
      <w:r>
        <w:rPr>
          <w:sz w:val="36"/>
        </w:rPr>
        <w:t>.configure method to apply background color</w:t>
      </w:r>
    </w:p>
    <w:p>
      <w:pPr>
        <w:pStyle w:val="15"/>
        <w:numPr>
          <w:ilvl w:val="0"/>
          <w:numId w:val="1"/>
        </w:numPr>
        <w:rPr>
          <w:sz w:val="36"/>
        </w:rPr>
      </w:pPr>
      <w:r>
        <w:rPr>
          <w:sz w:val="36"/>
        </w:rPr>
        <w:t>.geometry method to set the dimensions of the window</w:t>
      </w:r>
    </w:p>
    <w:p>
      <w:pPr>
        <w:ind w:left="284"/>
        <w:rPr>
          <w:sz w:val="36"/>
        </w:rPr>
      </w:pP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  <w:highlight w:val="cyan"/>
        </w:rPr>
        <w:t>Function to fetch Patient data</w:t>
      </w:r>
      <w:r>
        <w:rPr>
          <w:sz w:val="36"/>
          <w:lang w:val="en-US"/>
        </w:rPr>
        <w:t>-</w:t>
      </w:r>
    </w:p>
    <w:p>
      <w:pPr>
        <w:ind w:left="360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Code-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def fetch_patient_data():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Retrieve username and password from entry widgets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Username = Username_entry.get()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Password = Password_entry.get()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Connect to the database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conn = sqlite3.connect('patient_database.db')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c = conn.cursor()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Fetch data of the patient with the provided username and password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c.execute("SELECT * FROM Patient_information WHERE Username = ? AND Password = ?", (Username, Password))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patient_data = c.fetchone()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Close the connection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conn.close()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Display patient data if found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if patient_data: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id_label.config(text="Patient ID: " + str(patient_data[0]))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name_label.config(text="Name: " + patient_data[1])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age_label.config(text="Age: " + str(patient_data[4]))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gender_label.config(text="Gender: " + patient_data[5])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dob_label.config(text="Date of Birth: " + patient_data[6])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bloodGroup_label.config(text="Blood Group: " + patient_data[7])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dateVisited_label.config(text="Date Visited: " + patient_data[8])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cause_label.config(text="Cause: " + patient_data[9])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tablet_label.config(text="Tablet: " + patient_data[10])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dose_label.config(text="Dose: " + str(patient_data[11]))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NoOfDoses_label.config(text="No. of Doses: " + str(patient_data[12]))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ScheduledAppointment_label.config(text="Appointment scheduled: " + patient_data[13])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time_label.config(text="Time: " + patient_data[14])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login_window.withdraw()  # Hide the login window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appointment_button = tk.Button(root, text="Take Appointment",bg="#F4E5FF",font=("Helvetica",15), command=take_appointment)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appointment_button.grid(row=16, columnspan=2)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else: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label_status.config(text="Invalid username or password")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login_window.lift()  # Bring the login window to the front</w:t>
      </w:r>
    </w:p>
    <w:p>
      <w:pPr>
        <w:ind w:left="360"/>
        <w:rPr>
          <w:sz w:val="36"/>
          <w:lang w:val="en-US"/>
        </w:rPr>
      </w:pPr>
    </w:p>
    <w:p>
      <w:pPr>
        <w:rPr>
          <w:sz w:val="36"/>
          <w:u w:val="single"/>
          <w:lang w:val="en-US"/>
        </w:rPr>
      </w:pPr>
    </w:p>
    <w:p>
      <w:pPr>
        <w:rPr>
          <w:sz w:val="36"/>
          <w:u w:val="single"/>
          <w:lang w:val="en-US"/>
        </w:rPr>
      </w:pPr>
    </w:p>
    <w:p>
      <w:pPr>
        <w:rPr>
          <w:sz w:val="36"/>
          <w:u w:val="single"/>
          <w:lang w:val="en-US"/>
        </w:rPr>
      </w:pPr>
    </w:p>
    <w:p>
      <w:pPr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Functionalities used:-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.get method – to map the input object into a variable which is used further to fetch data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Created a variable name patient_data which calls the fetchone() method  to fetch one row from the database connected.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patient_data executes-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Used if statement to display data if patient is found.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Str- converting the integer datatype to string for displaying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Using the withdraw() method to hide the login window after successful login 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Shows a button named ‘take appointment’.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Else statement-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Prompts a message as “Invalid username or password”</w:t>
      </w:r>
    </w:p>
    <w:p>
      <w:pPr>
        <w:pStyle w:val="1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Lift() method to keep the window in front after the login fails</w:t>
      </w:r>
    </w:p>
    <w:p>
      <w:pPr>
        <w:ind w:left="360"/>
        <w:rPr>
          <w:sz w:val="36"/>
          <w:u w:val="single"/>
          <w:lang w:val="en-US"/>
        </w:rPr>
      </w:pPr>
    </w:p>
    <w:p>
      <w:pPr>
        <w:ind w:left="360"/>
        <w:rPr>
          <w:sz w:val="36"/>
          <w:u w:val="single"/>
          <w:lang w:val="en-US"/>
        </w:rPr>
      </w:pPr>
    </w:p>
    <w:p>
      <w:pPr>
        <w:ind w:left="360"/>
        <w:rPr>
          <w:sz w:val="36"/>
          <w:u w:val="single"/>
          <w:lang w:val="en-US"/>
        </w:rPr>
      </w:pPr>
    </w:p>
    <w:p>
      <w:pPr>
        <w:ind w:left="360"/>
        <w:rPr>
          <w:sz w:val="36"/>
          <w:u w:val="single"/>
          <w:lang w:val="en-US"/>
        </w:rPr>
      </w:pPr>
    </w:p>
    <w:p>
      <w:pPr>
        <w:ind w:left="360"/>
        <w:rPr>
          <w:sz w:val="36"/>
          <w:u w:val="single"/>
          <w:lang w:val="en-US"/>
        </w:rPr>
      </w:pPr>
    </w:p>
    <w:p>
      <w:pPr>
        <w:ind w:left="360"/>
        <w:rPr>
          <w:sz w:val="36"/>
          <w:u w:val="single"/>
          <w:lang w:val="en-US"/>
        </w:rPr>
      </w:pPr>
    </w:p>
    <w:p>
      <w:pPr>
        <w:ind w:left="360"/>
        <w:rPr>
          <w:sz w:val="36"/>
          <w:u w:val="single"/>
          <w:lang w:val="en-US"/>
        </w:rPr>
      </w:pPr>
      <w:r>
        <w:rPr>
          <w:sz w:val="36"/>
          <w:u w:val="single"/>
          <w:lang w:val="en-US"/>
          <w:highlight w:val="cyan"/>
        </w:rPr>
        <w:t>Function to take appointment:-</w:t>
      </w:r>
    </w:p>
    <w:p>
      <w:pPr>
        <w:ind w:left="360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Code-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# Function to take appointment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def take_appointment():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def save_appointment():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# Retrieve date and time from entry widgets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selected_date = entry_date.get()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selected_time = entry_time.get()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Username = Username_entry.get()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# Connect to the database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conn = sqlite3.connect('patient_database.db')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c = conn.cursor()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# Insert appointment into database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c.execute("UPDATE Patient_information SET Scheduled_Appointment = ?, Time = ? WHERE Username = ?", (selected_date, selected_time, Username))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conn.commit()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# Close database connection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conn.close()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# Show confirmation message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messagebox.showinfo("Appointment booked successfully!")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# Destroy appointment window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    appointment_window.destroy()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Create appointment window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appointment_window = tk.Tk()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appointment_window.title("Take Appointment")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appointment_window.geometry('200x200')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appointment_window.configure(bg="#F4E5FF")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Date label and entry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label_date = tk.Label(appointment_window, text="Date:",font=("Helvetica",15), bg='#F4E5FF')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label_date.grid(row=0, column=0)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entry_date = tk.Entry(appointment_window)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entry_date.grid(row=0, column=1)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Time label and entry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label_time = tk.Label(appointment_window, text="Time:",font=("Helvetica",15), bg='#F4E5FF')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label_time.grid(row=1, column=0)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entry_time = tk.Entry(appointment_window)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entry_time.grid(row=1, column=1)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# Save button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save_button = tk.Button(appointment_window, text="Save",font=("Helvetica",15), bg='#E0C3F4', command=save_appointment)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save_button.grid(row=2, columnspan=2)</w:t>
      </w:r>
    </w:p>
    <w:p>
      <w:pPr>
        <w:ind w:left="360"/>
        <w:rPr>
          <w:sz w:val="36"/>
          <w:lang w:val="en-US"/>
        </w:rPr>
      </w:pPr>
    </w:p>
    <w:p>
      <w:pPr>
        <w:ind w:left="360"/>
        <w:rPr>
          <w:sz w:val="36"/>
          <w:lang w:val="en-US"/>
        </w:rPr>
      </w:pPr>
      <w:r>
        <w:rPr>
          <w:sz w:val="36"/>
          <w:u w:val="single"/>
          <w:lang w:val="en-US"/>
        </w:rPr>
        <w:t>Functionalities used</w:t>
      </w:r>
      <w:r>
        <w:rPr>
          <w:sz w:val="36"/>
          <w:lang w:val="en-US"/>
        </w:rPr>
        <w:t>-</w:t>
      </w:r>
    </w:p>
    <w:p>
      <w:pPr>
        <w:pStyle w:val="15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 xml:space="preserve">Created a function ‘save appointment’ inside the function ‘take appointment’ </w:t>
      </w:r>
    </w:p>
    <w:p>
      <w:pPr>
        <w:pStyle w:val="15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Created two variables to store the date and time entered</w:t>
      </w:r>
    </w:p>
    <w:p>
      <w:pPr>
        <w:pStyle w:val="15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Updating the table for only the username entered in the login window using the username variable used in fetch_patient_data function.</w:t>
      </w:r>
    </w:p>
    <w:p>
      <w:pPr>
        <w:pStyle w:val="15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Using messagebox window to alert the successful booking of appointment</w:t>
      </w:r>
    </w:p>
    <w:p>
      <w:pPr>
        <w:pStyle w:val="15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.destroy method to hide the appointment window</w:t>
      </w:r>
    </w:p>
    <w:p>
      <w:pPr>
        <w:ind w:left="360"/>
        <w:rPr>
          <w:sz w:val="36"/>
          <w:lang w:val="en-US"/>
        </w:rPr>
      </w:pPr>
      <w:r>
        <w:rPr>
          <w:sz w:val="36"/>
          <w:lang w:val="en-US"/>
        </w:rPr>
        <w:t>Take_appointment function-</w:t>
      </w:r>
    </w:p>
    <w:p>
      <w:pPr>
        <w:numPr>
          <w:ilvl w:val="0"/>
          <w:numId w:val="4"/>
        </w:numPr>
        <w:rPr>
          <w:sz w:val="36"/>
          <w:lang w:val="en-US"/>
        </w:rPr>
      </w:pPr>
      <w:r>
        <w:rPr>
          <w:sz w:val="36"/>
        </w:rPr>
        <w:t>Label widget to display text ‘Date’ and ‘Time’ for taking appointment.</w:t>
      </w:r>
    </w:p>
    <w:p>
      <w:pPr>
        <w:numPr>
          <w:ilvl w:val="0"/>
          <w:numId w:val="4"/>
        </w:numPr>
        <w:rPr>
          <w:sz w:val="36"/>
          <w:lang w:val="en-US"/>
        </w:rPr>
      </w:pPr>
      <w:r>
        <w:rPr>
          <w:sz w:val="36"/>
        </w:rPr>
        <w:t>Entry widget to take one line input for date and time.</w:t>
      </w:r>
    </w:p>
    <w:p>
      <w:pPr>
        <w:numPr>
          <w:ilvl w:val="0"/>
          <w:numId w:val="4"/>
        </w:numPr>
        <w:rPr>
          <w:sz w:val="36"/>
          <w:lang w:val="en-US"/>
        </w:rPr>
      </w:pPr>
      <w:r>
        <w:rPr>
          <w:sz w:val="36"/>
        </w:rPr>
        <w:t>Grid method to align the widgets properly in the window.</w:t>
      </w:r>
    </w:p>
    <w:p>
      <w:pPr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>Added a save button which calls the ‘save appointment’ function.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  <w:highlight w:val="cyan"/>
        </w:rPr>
        <w:t>Creating root window-</w:t>
      </w:r>
    </w:p>
    <w:p>
      <w:pPr>
        <w:ind w:left="720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Code-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# Create main window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root = tk.Tk()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root.title("Patient Data")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root.geometry('350x450')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root.configure(bg="#E0C3F4")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# Labels for displaying patient data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id_label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id_label.grid(row=0,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name_label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name_label.grid(row=1,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age_label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age_label.grid(row=2,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gender_label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gender_label.grid(row=3,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dob_label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dob_label.grid(row=4,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bloodGroup_label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bloodGroup_label.grid(row=5,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dateVisited_label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dateVisited_label.grid(row=6,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cause_label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cause_label.grid(row=7,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tablet_label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tablet_label.grid(row=8,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dose_label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dose_label.grid(row=9,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NoOfDoses_label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NoOfDoses_label.grid(row=10,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ScheduledAppointment_label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ScheduledAppointment_label.grid(row=11, column=0)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time_label = tk.Label(root, text="", bg="#E0C3F4",font=("Helvetica",15))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time_label.grid(row=12, column=0)</w:t>
      </w:r>
    </w:p>
    <w:p>
      <w:pPr>
        <w:ind w:left="720"/>
        <w:rPr>
          <w:sz w:val="36"/>
          <w:u w:val="single"/>
          <w:lang w:val="en-US"/>
        </w:rPr>
      </w:pPr>
    </w:p>
    <w:p>
      <w:pPr>
        <w:ind w:left="720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Functionalities used-</w:t>
      </w:r>
    </w:p>
    <w:p>
      <w:pPr>
        <w:numPr>
          <w:ilvl w:val="0"/>
          <w:numId w:val="5"/>
        </w:numPr>
        <w:rPr>
          <w:sz w:val="36"/>
          <w:lang w:val="en-US"/>
        </w:rPr>
      </w:pPr>
      <w:r>
        <w:rPr>
          <w:sz w:val="36"/>
        </w:rPr>
        <w:t>This window contains label widgets to display the information of the pateint such as Patient_id, Name, Age, Gender, DOB, Blood Group, Date visited, Cause, Tablet name, Doses, If appointment taken or not and Time of appointment.</w:t>
      </w:r>
    </w:p>
    <w:p>
      <w:pPr>
        <w:numPr>
          <w:ilvl w:val="0"/>
          <w:numId w:val="5"/>
        </w:numPr>
        <w:rPr>
          <w:sz w:val="36"/>
          <w:lang w:val="en-US"/>
        </w:rPr>
      </w:pPr>
      <w:r>
        <w:rPr>
          <w:sz w:val="36"/>
        </w:rPr>
        <w:t>Also contains a button which says ‘Take Appointment’ to book an appointment in another window.</w:t>
      </w:r>
      <w:r>
        <w:rPr>
          <w:sz w:val="36"/>
          <w:lang w:val="en-US"/>
        </w:rPr>
        <w:t xml:space="preserve"> </w:t>
      </w:r>
    </w:p>
    <w:p>
      <w:pPr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Changing the font style and size, background color by giving the hexadecimal values.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  <w:highlight w:val="cyan"/>
        </w:rPr>
        <w:t>Database Creation:-</w:t>
      </w:r>
    </w:p>
    <w:p>
      <w:pPr>
        <w:ind w:left="720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Code-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import sqlite3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conn=sqlite3.connect('patient_database.db')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 = conn.cursor()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conn.execute('''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CREATE TABLE Patient_information(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Patient_id INTEGER PRIMARY KEY, 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Name TEXT,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Username VARCHAR,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Password INTEGER,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Age INTEGER,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Gender TEXT,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DOB TEXT,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Blood_group VARCHAR,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Date_Visited TEXT,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Cause VARCHAR,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Tablet_Name VARCHAR,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Dose INTEGER,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No_of_Doses INTEGER,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Scheduled_Appointment TEXT,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 xml:space="preserve">    Time TEXT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);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''')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conn.execute('''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INSERT INTO Patient_information (Patient_id,Name,Username,Password,Age,Gender,DOB,Blood_group,Date_Visited,Cause,Tablet_Name,Dose,No_of_Doses,Scheduled_Appointment,Time) VALUES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(111,'Anannya Deshmukh','Ana13',1331,34,'Female','1990-02-13','A','2024-02-21','Cold and Fever','DOLO 650',2,10,'No','No'),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(112,'Poonam Joshi','Poo09',1111,29,'Female','1994-7-23','O+','2024-02-24','Diarrhea','Loperamide',2,10,'2024-02-28','17:15:00'),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(113,'Kunal Pandey','kunal@19',2123,24,'Male','2000-1-19','A','2024-3-1','Migraine','Flunarizine',2,30,'2024-3-16','16:30:00'),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(114,'Anisha Chalke','Anuchalke',1234,39,'Female','1984-5-15','B+','2024-2-9','Hypertension','Olmesar CH40',1,30,'No','No'),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(115,'Vedant Patel','ved10',5678,11,'Male','2013-2-13','A','2024-3-10','Ear Infection','Ciprofloxacin(Ciplox) ear drops',3,15,'No','No');</w:t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''')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t>conn.commit()</w:t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  <w:highlight w:val="cyan"/>
        </w:rPr>
        <w:t>Screenshots of the project-</w:t>
      </w:r>
    </w:p>
    <w:p>
      <w:pPr>
        <w:ind w:left="720"/>
        <w:rPr>
          <w:sz w:val="36"/>
          <w:lang w:val="en-US"/>
        </w:rPr>
      </w:pPr>
    </w:p>
    <w:p>
      <w:pPr>
        <w:rPr>
          <w:sz w:val="36"/>
          <w:lang w:val="en-US"/>
        </w:rPr>
      </w:pPr>
      <w:r>
        <w:rPr>
          <w:sz w:val="36"/>
          <w:lang w:val="en-US"/>
        </w:rPr>
        <w:drawing>
          <wp:inline distT="0" distB="0" distL="0" distR="0">
            <wp:extent cx="5731510" cy="2861469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6146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drawing>
          <wp:inline distT="0" distB="0" distL="0" distR="0">
            <wp:extent cx="4329131" cy="5414722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29131" cy="541472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drawing>
          <wp:inline distT="0" distB="0" distL="0" distR="0">
            <wp:extent cx="3429024" cy="2918134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024" cy="291813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sz w:val="36"/>
          <w:lang w:val="en-US"/>
        </w:rPr>
      </w:pPr>
      <w:r>
        <w:rPr>
          <w:sz w:val="36"/>
          <w:lang w:val="en-US"/>
        </w:rPr>
        <w:drawing>
          <wp:inline distT="0" distB="0" distL="0" distR="0">
            <wp:extent cx="3500461" cy="2500330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0461" cy="250033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sz w:val="36"/>
          <w:lang w:val="en-US"/>
        </w:rPr>
      </w:pPr>
    </w:p>
    <w:p>
      <w:pPr>
        <w:ind w:left="720"/>
        <w:rPr>
          <w:sz w:val="36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Symbol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8FC2AD8"/>
    <w:multiLevelType w:val="hybridMultilevel"/>
    <w:tmpl w:val="D822333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hint="default"/>
      </w:rPr>
    </w:lvl>
  </w:abstractNum>
  <w:abstractNum w:abstractNumId="1">
    <w:nsid w:val="13AC5D74"/>
    <w:multiLevelType w:val="hybridMultilevel"/>
    <w:tmpl w:val="ED8A649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CC277A7"/>
    <w:multiLevelType w:val="hybridMultilevel"/>
    <w:tmpl w:val="076634D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A4A684C"/>
    <w:multiLevelType w:val="hybridMultilevel"/>
    <w:tmpl w:val="CE368C40"/>
    <w:lvl w:ilvl="0">
      <w:start w:val="1"/>
      <w:numFmt w:val="bullet"/>
      <w:lvlRestart w:val="0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4DF139F"/>
    <w:multiLevelType w:val="hybridMultilevel"/>
    <w:tmpl w:val="FC78443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81</TotalTime>
  <Application>Yozo_Office</Application>
  <Pages>18</Pages>
  <Words>966</Words>
  <Characters>8579</Characters>
  <Lines>362</Lines>
  <Paragraphs>197</Paragraphs>
  <CharactersWithSpaces>9814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Anurag Nandi</dc:creator>
  <cp:lastModifiedBy>vivo user</cp:lastModifiedBy>
  <cp:revision>10</cp:revision>
  <dcterms:created xsi:type="dcterms:W3CDTF">2024-03-01T16:14:00Z</dcterms:created>
  <dcterms:modified xsi:type="dcterms:W3CDTF">2025-04-03T09:51:40Z</dcterms:modified>
</cp:coreProperties>
</file>